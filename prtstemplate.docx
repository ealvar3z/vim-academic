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329" w:rsidRPr="00554329" w:rsidRDefault="00554329" w:rsidP="001F5759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  <w:bookmarkStart w:id="0" w:name="_GoBack"/>
      <w:bookmarkEnd w:id="0"/>
      <w:r w:rsidRPr="00554329">
        <w:rPr>
          <w:rFonts w:ascii="Times New Roman" w:eastAsia="Calibri" w:hAnsi="Times New Roman" w:cs="Times New Roman"/>
          <w:lang w:bidi="ar-SA"/>
        </w:rPr>
        <w:t>Puritan Reformed Theological Seminary</w:t>
      </w:r>
    </w:p>
    <w:p w:rsidR="00554329" w:rsidRDefault="00554329" w:rsidP="00554329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CD79EC" w:rsidRDefault="00CD79EC" w:rsidP="00554329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CD79EC" w:rsidRDefault="00CD79EC" w:rsidP="00554329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CD79EC" w:rsidRDefault="00CD79EC" w:rsidP="00554329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554329" w:rsidRPr="00554329" w:rsidRDefault="00554329" w:rsidP="00554329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554329" w:rsidRPr="00554329" w:rsidRDefault="00554329" w:rsidP="00554329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554329" w:rsidRPr="00554329" w:rsidRDefault="00554329" w:rsidP="00554329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554329" w:rsidRPr="00554329" w:rsidRDefault="00554329" w:rsidP="00554329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554329" w:rsidRPr="00554329" w:rsidRDefault="00554329" w:rsidP="00554329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554329" w:rsidRPr="00554329" w:rsidRDefault="00554329" w:rsidP="00554329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554329" w:rsidRPr="00554329" w:rsidRDefault="00554329" w:rsidP="00554329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554329" w:rsidRPr="00554329" w:rsidRDefault="00554329" w:rsidP="00554329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554329" w:rsidRDefault="00554329" w:rsidP="00554329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426DBA" w:rsidRPr="00554329" w:rsidRDefault="00426DBA" w:rsidP="00554329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554329" w:rsidRDefault="00554329" w:rsidP="00554329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CD79EC" w:rsidRDefault="00CD79EC" w:rsidP="00554329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554329" w:rsidRPr="00554329" w:rsidRDefault="00554329" w:rsidP="00B50795">
      <w:pPr>
        <w:widowControl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  <w:r w:rsidRPr="00554329">
        <w:rPr>
          <w:rFonts w:ascii="Times New Roman" w:eastAsia="Calibri" w:hAnsi="Times New Roman" w:cs="Times New Roman"/>
          <w:b/>
          <w:bCs/>
          <w:lang w:bidi="ar-SA"/>
        </w:rPr>
        <w:t>Title Goes Here</w:t>
      </w:r>
    </w:p>
    <w:p w:rsidR="00426DBA" w:rsidRDefault="00426DBA" w:rsidP="00426DBA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426DBA" w:rsidRDefault="00426DBA" w:rsidP="00426DBA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DB4B86" w:rsidRDefault="00DB4B86" w:rsidP="00426DBA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426DBA" w:rsidRDefault="00426DBA" w:rsidP="00426DBA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426DBA" w:rsidRDefault="00426DBA" w:rsidP="00426DBA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426DBA" w:rsidRDefault="00426DBA" w:rsidP="00426DBA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426DBA" w:rsidRPr="00554329" w:rsidRDefault="00426DBA" w:rsidP="00426DBA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426DBA" w:rsidRPr="00554329" w:rsidRDefault="00426DBA" w:rsidP="00426DBA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426DBA" w:rsidRPr="00554329" w:rsidRDefault="00426DBA" w:rsidP="00426DBA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426DBA" w:rsidRPr="00554329" w:rsidRDefault="00426DBA" w:rsidP="00426DBA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426DBA" w:rsidRPr="00554329" w:rsidRDefault="00426DBA" w:rsidP="00426DBA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426DBA" w:rsidRPr="00554329" w:rsidRDefault="00426DBA" w:rsidP="00426DBA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426DBA" w:rsidRPr="00554329" w:rsidRDefault="00426DBA" w:rsidP="00426DBA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426DBA" w:rsidRPr="00554329" w:rsidRDefault="00426DBA" w:rsidP="00426DBA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426DBA" w:rsidRPr="00554329" w:rsidRDefault="00426DBA" w:rsidP="00426DBA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426DBA" w:rsidRPr="00554329" w:rsidRDefault="00426DBA" w:rsidP="00426DBA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426DBA" w:rsidRDefault="00426DBA" w:rsidP="00426DBA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426DBA" w:rsidRPr="00554329" w:rsidRDefault="00426DBA" w:rsidP="00426DBA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426DBA" w:rsidRDefault="00426DBA" w:rsidP="00426DBA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426DBA" w:rsidRDefault="00426DBA" w:rsidP="00426DBA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554329" w:rsidRPr="00554329" w:rsidRDefault="00554329" w:rsidP="001F5759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  <w:r w:rsidRPr="00554329">
        <w:rPr>
          <w:rFonts w:ascii="Times New Roman" w:eastAsia="Calibri" w:hAnsi="Times New Roman" w:cs="Times New Roman"/>
          <w:lang w:bidi="ar-SA"/>
        </w:rPr>
        <w:t>Your Name</w:t>
      </w:r>
    </w:p>
    <w:p w:rsidR="00554329" w:rsidRPr="00554329" w:rsidRDefault="00554329" w:rsidP="00554329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554329" w:rsidRPr="00554329" w:rsidRDefault="00554329" w:rsidP="001F5759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  <w:r w:rsidRPr="00554329">
        <w:rPr>
          <w:rFonts w:ascii="Times New Roman" w:eastAsia="Calibri" w:hAnsi="Times New Roman" w:cs="Times New Roman"/>
          <w:lang w:bidi="ar-SA"/>
        </w:rPr>
        <w:t>Class Number: Class Name</w:t>
      </w:r>
    </w:p>
    <w:p w:rsidR="00554329" w:rsidRPr="00554329" w:rsidRDefault="00554329" w:rsidP="00554329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</w:p>
    <w:p w:rsidR="003C3A86" w:rsidRDefault="00554329" w:rsidP="00CD79EC">
      <w:pPr>
        <w:widowControl/>
        <w:spacing w:line="240" w:lineRule="auto"/>
        <w:ind w:left="720" w:hanging="720"/>
        <w:jc w:val="center"/>
        <w:rPr>
          <w:rFonts w:ascii="Times New Roman" w:eastAsia="Calibri" w:hAnsi="Times New Roman" w:cs="Times New Roman"/>
          <w:lang w:bidi="ar-SA"/>
        </w:rPr>
      </w:pPr>
      <w:r w:rsidRPr="00554329">
        <w:rPr>
          <w:rFonts w:ascii="Times New Roman" w:eastAsia="Calibri" w:hAnsi="Times New Roman" w:cs="Times New Roman"/>
          <w:lang w:bidi="ar-SA"/>
        </w:rPr>
        <w:t>Month Day, Year</w:t>
      </w:r>
    </w:p>
    <w:p w:rsidR="003C3A86" w:rsidRDefault="003C3A86" w:rsidP="003C3A86">
      <w:pPr>
        <w:widowControl/>
        <w:spacing w:line="240" w:lineRule="auto"/>
        <w:ind w:left="720" w:hanging="720"/>
        <w:jc w:val="center"/>
      </w:pPr>
    </w:p>
    <w:p w:rsidR="00CE4926" w:rsidRDefault="00CE4926" w:rsidP="00C90199">
      <w:pPr>
        <w:sectPr w:rsidR="00CE4926" w:rsidSect="007663F8">
          <w:pgSz w:w="12240" w:h="15840"/>
          <w:pgMar w:top="1440" w:right="1440" w:bottom="1440" w:left="1440" w:header="0" w:footer="0" w:gutter="0"/>
          <w:cols w:space="720"/>
          <w:docGrid w:linePitch="360"/>
        </w:sectPr>
      </w:pPr>
    </w:p>
    <w:p w:rsidR="00774D59" w:rsidRDefault="00774D59" w:rsidP="0075618A">
      <w:r>
        <w:lastRenderedPageBreak/>
        <w:t>Start here.</w:t>
      </w:r>
    </w:p>
    <w:p w:rsidR="00A173EA" w:rsidRDefault="00A173EA" w:rsidP="00923FC0"/>
    <w:p w:rsidR="00A173EA" w:rsidRDefault="00A173EA" w:rsidP="00923FC0"/>
    <w:p w:rsidR="00A173EA" w:rsidRDefault="00A173EA" w:rsidP="00923FC0"/>
    <w:p w:rsidR="00EC15CE" w:rsidRDefault="00EC15CE">
      <w:pPr>
        <w:widowControl/>
        <w:spacing w:after="200" w:line="276" w:lineRule="auto"/>
        <w:ind w:firstLine="0"/>
      </w:pPr>
      <w:r>
        <w:br w:type="page"/>
      </w:r>
    </w:p>
    <w:p w:rsidR="007D4F30" w:rsidRDefault="007D4F30" w:rsidP="002F12B7">
      <w:pPr>
        <w:ind w:firstLine="0"/>
        <w:jc w:val="center"/>
      </w:pPr>
      <w:r>
        <w:lastRenderedPageBreak/>
        <w:t>BIBLIOGRAPHY</w:t>
      </w:r>
    </w:p>
    <w:p w:rsidR="00D00A84" w:rsidRDefault="00D00A84" w:rsidP="002E6EB7">
      <w:pPr>
        <w:pStyle w:val="Bibliography"/>
      </w:pPr>
      <w:r>
        <w:t>Start</w:t>
      </w:r>
      <w:r w:rsidR="00A60710">
        <w:t xml:space="preserve"> here.</w:t>
      </w:r>
    </w:p>
    <w:sectPr w:rsidR="00D00A84" w:rsidSect="00C717E4">
      <w:footerReference w:type="default" r:id="rId7"/>
      <w:pgSz w:w="12240" w:h="15840"/>
      <w:pgMar w:top="1440" w:right="1440" w:bottom="1440" w:left="1440" w:header="0" w:footer="115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389" w:rsidRDefault="00BB6389" w:rsidP="00C90199">
      <w:r>
        <w:separator/>
      </w:r>
    </w:p>
  </w:endnote>
  <w:endnote w:type="continuationSeparator" w:id="0">
    <w:p w:rsidR="00BB6389" w:rsidRDefault="00BB6389" w:rsidP="00C90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5371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0963" w:rsidRDefault="00230963" w:rsidP="00F47F72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62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389" w:rsidRDefault="00BB6389" w:rsidP="00F97086">
      <w:pPr>
        <w:spacing w:line="240" w:lineRule="auto"/>
        <w:ind w:firstLine="0"/>
      </w:pPr>
      <w:r>
        <w:separator/>
      </w:r>
    </w:p>
  </w:footnote>
  <w:footnote w:type="continuationSeparator" w:id="0">
    <w:p w:rsidR="00BB6389" w:rsidRDefault="00BB6389" w:rsidP="00846514">
      <w:pPr>
        <w:spacing w:line="240" w:lineRule="auto"/>
        <w:ind w:firstLine="0"/>
      </w:pPr>
      <w:r>
        <w:continuationSeparator/>
      </w:r>
    </w:p>
  </w:footnote>
  <w:footnote w:type="continuationNotice" w:id="1">
    <w:p w:rsidR="00BB6389" w:rsidRDefault="00BB6389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99"/>
    <w:rsid w:val="00012C26"/>
    <w:rsid w:val="00017E7B"/>
    <w:rsid w:val="00072B21"/>
    <w:rsid w:val="00075C55"/>
    <w:rsid w:val="000800DF"/>
    <w:rsid w:val="000A1829"/>
    <w:rsid w:val="000C4749"/>
    <w:rsid w:val="000D6E94"/>
    <w:rsid w:val="000D7FC7"/>
    <w:rsid w:val="00102976"/>
    <w:rsid w:val="00110F6C"/>
    <w:rsid w:val="00142C6F"/>
    <w:rsid w:val="0014767B"/>
    <w:rsid w:val="001507E3"/>
    <w:rsid w:val="00173D09"/>
    <w:rsid w:val="00195CB5"/>
    <w:rsid w:val="001A4C59"/>
    <w:rsid w:val="001B3DEC"/>
    <w:rsid w:val="001C2C30"/>
    <w:rsid w:val="001D7991"/>
    <w:rsid w:val="001F31BB"/>
    <w:rsid w:val="001F4600"/>
    <w:rsid w:val="001F5759"/>
    <w:rsid w:val="00207F35"/>
    <w:rsid w:val="00220D10"/>
    <w:rsid w:val="00222A5F"/>
    <w:rsid w:val="00230963"/>
    <w:rsid w:val="00233984"/>
    <w:rsid w:val="00243B07"/>
    <w:rsid w:val="00246CA5"/>
    <w:rsid w:val="0024795D"/>
    <w:rsid w:val="00276072"/>
    <w:rsid w:val="0028440C"/>
    <w:rsid w:val="00287140"/>
    <w:rsid w:val="002924EC"/>
    <w:rsid w:val="002B4EA1"/>
    <w:rsid w:val="002B5706"/>
    <w:rsid w:val="002C568D"/>
    <w:rsid w:val="002D4F4B"/>
    <w:rsid w:val="002E3940"/>
    <w:rsid w:val="002E6EB7"/>
    <w:rsid w:val="002F12B7"/>
    <w:rsid w:val="003047FA"/>
    <w:rsid w:val="00307D51"/>
    <w:rsid w:val="003177AC"/>
    <w:rsid w:val="00335AE4"/>
    <w:rsid w:val="003371E4"/>
    <w:rsid w:val="00351121"/>
    <w:rsid w:val="00354470"/>
    <w:rsid w:val="00361F6C"/>
    <w:rsid w:val="00371B46"/>
    <w:rsid w:val="00382751"/>
    <w:rsid w:val="003A2365"/>
    <w:rsid w:val="003A7126"/>
    <w:rsid w:val="003C2C51"/>
    <w:rsid w:val="003C3A86"/>
    <w:rsid w:val="00426DBA"/>
    <w:rsid w:val="00477E69"/>
    <w:rsid w:val="004B6F8D"/>
    <w:rsid w:val="004C4078"/>
    <w:rsid w:val="004E6A06"/>
    <w:rsid w:val="004F5F16"/>
    <w:rsid w:val="00554329"/>
    <w:rsid w:val="00567BE0"/>
    <w:rsid w:val="005D1F17"/>
    <w:rsid w:val="0061112C"/>
    <w:rsid w:val="00623FA7"/>
    <w:rsid w:val="00625EB4"/>
    <w:rsid w:val="006346EC"/>
    <w:rsid w:val="006404C8"/>
    <w:rsid w:val="00644309"/>
    <w:rsid w:val="00645FE6"/>
    <w:rsid w:val="006645FD"/>
    <w:rsid w:val="00674576"/>
    <w:rsid w:val="00687AC1"/>
    <w:rsid w:val="006A1E32"/>
    <w:rsid w:val="006A4A29"/>
    <w:rsid w:val="0073525E"/>
    <w:rsid w:val="00736299"/>
    <w:rsid w:val="00747A24"/>
    <w:rsid w:val="00747C06"/>
    <w:rsid w:val="0075618A"/>
    <w:rsid w:val="007663F8"/>
    <w:rsid w:val="00774D59"/>
    <w:rsid w:val="007C09F1"/>
    <w:rsid w:val="007D4F30"/>
    <w:rsid w:val="007E4EC1"/>
    <w:rsid w:val="008013F1"/>
    <w:rsid w:val="00836EE3"/>
    <w:rsid w:val="00846514"/>
    <w:rsid w:val="00862B9B"/>
    <w:rsid w:val="00886972"/>
    <w:rsid w:val="008B4B12"/>
    <w:rsid w:val="008C77E8"/>
    <w:rsid w:val="008C7A7A"/>
    <w:rsid w:val="008F7C7C"/>
    <w:rsid w:val="00923FC0"/>
    <w:rsid w:val="00926988"/>
    <w:rsid w:val="00940C1E"/>
    <w:rsid w:val="00946A01"/>
    <w:rsid w:val="00953C84"/>
    <w:rsid w:val="009767AA"/>
    <w:rsid w:val="009A2E58"/>
    <w:rsid w:val="009B18C9"/>
    <w:rsid w:val="009C45A6"/>
    <w:rsid w:val="009C5B1D"/>
    <w:rsid w:val="00A173EA"/>
    <w:rsid w:val="00A20BDB"/>
    <w:rsid w:val="00A23FD4"/>
    <w:rsid w:val="00A27F31"/>
    <w:rsid w:val="00A60710"/>
    <w:rsid w:val="00A62015"/>
    <w:rsid w:val="00A64F21"/>
    <w:rsid w:val="00A81C04"/>
    <w:rsid w:val="00A95029"/>
    <w:rsid w:val="00A9735F"/>
    <w:rsid w:val="00AB41C5"/>
    <w:rsid w:val="00AC1BD0"/>
    <w:rsid w:val="00B1043B"/>
    <w:rsid w:val="00B11E7D"/>
    <w:rsid w:val="00B12DD0"/>
    <w:rsid w:val="00B253DC"/>
    <w:rsid w:val="00B50795"/>
    <w:rsid w:val="00B54D70"/>
    <w:rsid w:val="00B63A13"/>
    <w:rsid w:val="00BB6389"/>
    <w:rsid w:val="00BC63F0"/>
    <w:rsid w:val="00BE1793"/>
    <w:rsid w:val="00BF1AB8"/>
    <w:rsid w:val="00C01C01"/>
    <w:rsid w:val="00C027E8"/>
    <w:rsid w:val="00C14AD3"/>
    <w:rsid w:val="00C23372"/>
    <w:rsid w:val="00C43E6F"/>
    <w:rsid w:val="00C61857"/>
    <w:rsid w:val="00C717E4"/>
    <w:rsid w:val="00C8126A"/>
    <w:rsid w:val="00C90199"/>
    <w:rsid w:val="00C962F7"/>
    <w:rsid w:val="00CB04D7"/>
    <w:rsid w:val="00CD79EC"/>
    <w:rsid w:val="00CE09AE"/>
    <w:rsid w:val="00CE4926"/>
    <w:rsid w:val="00D00A84"/>
    <w:rsid w:val="00D238D5"/>
    <w:rsid w:val="00D27CC4"/>
    <w:rsid w:val="00DA060F"/>
    <w:rsid w:val="00DA29E5"/>
    <w:rsid w:val="00DA4775"/>
    <w:rsid w:val="00DB4B86"/>
    <w:rsid w:val="00DD2760"/>
    <w:rsid w:val="00DE6CE6"/>
    <w:rsid w:val="00DF28B0"/>
    <w:rsid w:val="00DF7F7F"/>
    <w:rsid w:val="00E0036D"/>
    <w:rsid w:val="00E12A95"/>
    <w:rsid w:val="00E82793"/>
    <w:rsid w:val="00EA5ECB"/>
    <w:rsid w:val="00EB53B2"/>
    <w:rsid w:val="00EC15CE"/>
    <w:rsid w:val="00EC623D"/>
    <w:rsid w:val="00F06B30"/>
    <w:rsid w:val="00F06C2D"/>
    <w:rsid w:val="00F47F72"/>
    <w:rsid w:val="00F7451E"/>
    <w:rsid w:val="00F97086"/>
    <w:rsid w:val="00FB04B0"/>
    <w:rsid w:val="00FB3700"/>
    <w:rsid w:val="00F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D4CFE4-1CA3-4B91-95B3-70AB856F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/>
    <w:lsdException w:name="Table Theme" w:semiHidden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 w:qFormat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2C26"/>
    <w:pPr>
      <w:widowControl w:val="0"/>
      <w:spacing w:after="0" w:line="480" w:lineRule="auto"/>
      <w:ind w:firstLine="720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029"/>
    <w:pPr>
      <w:spacing w:before="240"/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A95029"/>
    <w:pPr>
      <w:spacing w:before="240"/>
      <w:ind w:firstLine="0"/>
      <w:jc w:val="center"/>
      <w:outlineLvl w:val="1"/>
    </w:pPr>
  </w:style>
  <w:style w:type="paragraph" w:styleId="Heading3">
    <w:name w:val="heading 3"/>
    <w:basedOn w:val="Normal"/>
    <w:next w:val="Normal"/>
    <w:link w:val="Heading3Char"/>
    <w:uiPriority w:val="9"/>
    <w:qFormat/>
    <w:rsid w:val="00A95029"/>
    <w:pPr>
      <w:spacing w:before="240"/>
      <w:ind w:firstLine="0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276072"/>
    <w:pPr>
      <w:spacing w:after="20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71E4"/>
    <w:rPr>
      <w:rFonts w:asciiTheme="majorBidi" w:hAnsiTheme="majorBidi" w:cs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1507E3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CB04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1E4"/>
    <w:rPr>
      <w:rFonts w:asciiTheme="majorBidi" w:hAnsiTheme="majorBid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9C45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1E4"/>
    <w:rPr>
      <w:rFonts w:asciiTheme="majorBidi" w:hAnsiTheme="majorBid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DE6CE6"/>
    <w:pPr>
      <w:spacing w:after="240" w:line="240" w:lineRule="auto"/>
      <w:ind w:left="1440" w:firstLine="0"/>
    </w:pPr>
  </w:style>
  <w:style w:type="paragraph" w:styleId="BlockText">
    <w:name w:val="Block Text"/>
    <w:basedOn w:val="Normal"/>
    <w:next w:val="Normal"/>
    <w:uiPriority w:val="10"/>
    <w:qFormat/>
    <w:rsid w:val="00625EB4"/>
    <w:pPr>
      <w:spacing w:after="240" w:line="240" w:lineRule="auto"/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semiHidden/>
    <w:rsid w:val="003371E4"/>
    <w:rPr>
      <w:rFonts w:asciiTheme="majorBidi" w:hAnsiTheme="majorBidi" w:cstheme="majorBidi"/>
      <w:sz w:val="24"/>
      <w:szCs w:val="24"/>
    </w:rPr>
  </w:style>
  <w:style w:type="paragraph" w:styleId="Bibliography">
    <w:name w:val="Bibliography"/>
    <w:basedOn w:val="Normal"/>
    <w:uiPriority w:val="37"/>
    <w:qFormat/>
    <w:rsid w:val="00B253DC"/>
    <w:pPr>
      <w:spacing w:before="240" w:line="240" w:lineRule="auto"/>
      <w:ind w:left="720" w:hanging="720"/>
    </w:pPr>
  </w:style>
  <w:style w:type="character" w:customStyle="1" w:styleId="Heading1Char">
    <w:name w:val="Heading 1 Char"/>
    <w:basedOn w:val="DefaultParagraphFont"/>
    <w:link w:val="Heading1"/>
    <w:uiPriority w:val="9"/>
    <w:rsid w:val="00A95029"/>
    <w:rPr>
      <w:rFonts w:asciiTheme="majorBidi" w:hAnsiTheme="majorBid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5029"/>
    <w:rPr>
      <w:rFonts w:asciiTheme="majorBidi" w:hAnsiTheme="majorBidi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95029"/>
    <w:rPr>
      <w:rFonts w:asciiTheme="majorBidi" w:hAnsiTheme="majorBidi" w:cstheme="majorBidi"/>
      <w:i/>
      <w:iCs/>
      <w:sz w:val="24"/>
      <w:szCs w:val="24"/>
    </w:rPr>
  </w:style>
  <w:style w:type="paragraph" w:customStyle="1" w:styleId="NormalFlush">
    <w:name w:val="Normal_Flush"/>
    <w:basedOn w:val="Normal"/>
    <w:next w:val="Normal"/>
    <w:semiHidden/>
    <w:qFormat/>
    <w:rsid w:val="00243B07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6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\Desktop\PRTS_Paper_Template_for_PC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C1670214-DD09-455E-97A4-295734D22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PRTS_Paper_Template_for_PC</Template>
  <TotalTime>1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Lamb</dc:creator>
  <cp:lastModifiedBy>Josh Lamb</cp:lastModifiedBy>
  <cp:revision>1</cp:revision>
  <cp:lastPrinted>2013-12-03T16:12:00Z</cp:lastPrinted>
  <dcterms:created xsi:type="dcterms:W3CDTF">2017-02-24T16:54:00Z</dcterms:created>
  <dcterms:modified xsi:type="dcterms:W3CDTF">2017-02-24T16:55:00Z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zotero-version="4.0.12"&gt;&lt;session id="nsy8dryW"/&gt;&lt;style id="http://www.zotero.org/styles/turabian-fullnote-bibliography-noibid" hasBibliography="1" bibliographyStyleHasBeenSet="1"/&gt;&lt;prefs&gt;&lt;pref name="fieldType" value="Field"/&gt;&lt;pref n</vt:lpwstr>
  </property>
  <property fmtid="{D5CDD505-2E9C-101B-9397-08002B2CF9AE}" pid="3" name="ZOTERO_PREF_2">
    <vt:lpwstr>ame="storeReferences" value="true"/&gt;&lt;pref name="automaticJournalAbbreviations" value="true"/&gt;&lt;pref name="noteType" value="1"/&gt;&lt;/prefs&gt;&lt;/data&gt;</vt:lpwstr>
  </property>
</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button idQ="doc:TurabianFootnotePC_1" visible="true" label="TemplateProject.NewMacros.TurabianFootnotePC" imageMso="Pushpin" onAction="TurabianFootnotePC"/>
        <mso:control idQ="mso:GroupAddInsCustomToolbars" visible="true"/>
      </mso:documentControls>
    </mso:qat>
  </mso:ribbon>
</mso:customUI>
</file>